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8074662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73ACF" w:rsidRDefault="00873AC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bidi="ne-NP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2191205D66F4479AC2A083436543FF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73ACF" w:rsidRDefault="00873AC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Correlation and Regression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F0DDE233DB04CCFA639E0140F0677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73ACF" w:rsidRDefault="00873AC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Experiment-2</w:t>
              </w:r>
            </w:p>
          </w:sdtContent>
        </w:sdt>
        <w:p w:rsidR="00873ACF" w:rsidRDefault="00873AC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bidi="ne-N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147DF" w:rsidRDefault="00A147D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18, 2021</w:t>
                                    </w:r>
                                  </w:p>
                                </w:sdtContent>
                              </w:sdt>
                              <w:p w:rsidR="00A147DF" w:rsidRDefault="00C535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47DF">
                                      <w:rPr>
                                        <w:caps/>
                                        <w:color w:val="4472C4" w:themeColor="accent1"/>
                                      </w:rPr>
                                      <w:t>Bimal parajuli</w:t>
                                    </w:r>
                                  </w:sdtContent>
                                </w:sdt>
                              </w:p>
                              <w:p w:rsidR="00A147DF" w:rsidRDefault="00C535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47DF">
                                      <w:rPr>
                                        <w:color w:val="4472C4" w:themeColor="accent1"/>
                                      </w:rPr>
                                      <w:t>20BDS0405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147DF" w:rsidRDefault="00A147D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18, 2021</w:t>
                              </w:r>
                            </w:p>
                          </w:sdtContent>
                        </w:sdt>
                        <w:p w:rsidR="00A147DF" w:rsidRDefault="00C82B6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47DF">
                                <w:rPr>
                                  <w:caps/>
                                  <w:color w:val="4472C4" w:themeColor="accent1"/>
                                </w:rPr>
                                <w:t>Bimal parajuli</w:t>
                              </w:r>
                            </w:sdtContent>
                          </w:sdt>
                        </w:p>
                        <w:p w:rsidR="00A147DF" w:rsidRDefault="00C82B6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147DF">
                                <w:rPr>
                                  <w:color w:val="4472C4" w:themeColor="accent1"/>
                                </w:rPr>
                                <w:t>20BDS0405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bidi="ne-NP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73ACF" w:rsidRDefault="00873ACF">
          <w:pPr>
            <w:rPr>
              <w:rFonts w:asciiTheme="majorHAnsi" w:eastAsiaTheme="majorEastAsia" w:hAnsiTheme="majorHAnsi" w:cstheme="majorBidi"/>
              <w:kern w:val="28"/>
              <w:sz w:val="48"/>
              <w:szCs w:val="56"/>
            </w:rPr>
          </w:pPr>
          <w:r>
            <w:br w:type="page"/>
          </w:r>
        </w:p>
      </w:sdtContent>
    </w:sdt>
    <w:p w:rsidR="00B01A6E" w:rsidRPr="00B01A6E" w:rsidRDefault="00B01A6E" w:rsidP="00B01A6E">
      <w:pPr>
        <w:pStyle w:val="Title"/>
        <w:jc w:val="left"/>
        <w:rPr>
          <w:b/>
          <w:bCs/>
        </w:rPr>
      </w:pPr>
      <w:r w:rsidRPr="00B01A6E">
        <w:rPr>
          <w:b/>
          <w:bCs/>
        </w:rPr>
        <w:lastRenderedPageBreak/>
        <w:t xml:space="preserve">Correlation Definition:- </w:t>
      </w:r>
    </w:p>
    <w:p w:rsidR="00B01A6E" w:rsidRDefault="00B01A6E" w:rsidP="00B01A6E">
      <w:pPr>
        <w:pStyle w:val="Title"/>
        <w:jc w:val="both"/>
        <w:rPr>
          <w:sz w:val="36"/>
          <w:szCs w:val="44"/>
        </w:rPr>
      </w:pPr>
      <w:r w:rsidRPr="00B01A6E">
        <w:rPr>
          <w:sz w:val="36"/>
          <w:szCs w:val="44"/>
        </w:rPr>
        <w:t>Correlation refers to the relationship between two or more variables. Simple correlation studies the relationship between two variables. Correlation analysis attempts to determine the degree of relationship between variables.</w:t>
      </w:r>
    </w:p>
    <w:p w:rsidR="00B01A6E" w:rsidRDefault="00B01A6E" w:rsidP="00B01A6E">
      <w:pPr>
        <w:pStyle w:val="Title"/>
        <w:jc w:val="both"/>
      </w:pPr>
      <w:r>
        <w:t xml:space="preserve">Measures of Correlation: </w:t>
      </w:r>
    </w:p>
    <w:p w:rsidR="00B01A6E" w:rsidRDefault="00B01A6E" w:rsidP="00B01A6E">
      <w:pPr>
        <w:pStyle w:val="Title"/>
        <w:numPr>
          <w:ilvl w:val="0"/>
          <w:numId w:val="1"/>
        </w:numPr>
        <w:jc w:val="both"/>
        <w:rPr>
          <w:sz w:val="36"/>
          <w:szCs w:val="44"/>
        </w:rPr>
      </w:pPr>
      <w:r>
        <w:rPr>
          <w:sz w:val="36"/>
          <w:szCs w:val="44"/>
        </w:rPr>
        <w:t>Scatter Diagram</w:t>
      </w:r>
    </w:p>
    <w:p w:rsidR="00B01A6E" w:rsidRDefault="00B01A6E" w:rsidP="00B01A6E">
      <w:pPr>
        <w:pStyle w:val="Title"/>
        <w:numPr>
          <w:ilvl w:val="0"/>
          <w:numId w:val="1"/>
        </w:numPr>
        <w:jc w:val="both"/>
        <w:rPr>
          <w:sz w:val="36"/>
          <w:szCs w:val="44"/>
        </w:rPr>
      </w:pPr>
      <w:r w:rsidRPr="00B01A6E">
        <w:rPr>
          <w:sz w:val="36"/>
          <w:szCs w:val="44"/>
        </w:rPr>
        <w:t>Karl Pearson’s Coefficient of Correlation</w:t>
      </w:r>
    </w:p>
    <w:p w:rsidR="00B01A6E" w:rsidRPr="00B01A6E" w:rsidRDefault="00B01A6E" w:rsidP="00B01A6E">
      <w:pPr>
        <w:pStyle w:val="Title"/>
        <w:ind w:left="720"/>
        <w:jc w:val="both"/>
        <w:rPr>
          <w:sz w:val="36"/>
          <w:szCs w:val="44"/>
        </w:rPr>
      </w:pPr>
      <w:r w:rsidRPr="00B01A6E">
        <w:rPr>
          <w:sz w:val="36"/>
          <w:szCs w:val="44"/>
        </w:rPr>
        <w:t>It is defined as the ratio of covariance between x and y say Cov (X,</w:t>
      </w:r>
      <w:r>
        <w:rPr>
          <w:sz w:val="36"/>
          <w:szCs w:val="44"/>
        </w:rPr>
        <w:t xml:space="preserve"> </w:t>
      </w:r>
      <w:r w:rsidRPr="00B01A6E">
        <w:rPr>
          <w:sz w:val="36"/>
          <w:szCs w:val="44"/>
        </w:rPr>
        <w:t xml:space="preserve">Y) to the product of the standard deviations of X and Y, say </w:t>
      </w:r>
      <w:r w:rsidRPr="00B01A6E">
        <w:rPr>
          <w:sz w:val="36"/>
          <w:szCs w:val="44"/>
        </w:rPr>
        <w:sym w:font="Symbol" w:char="F073"/>
      </w:r>
      <w:r w:rsidRPr="00B01A6E">
        <w:rPr>
          <w:sz w:val="36"/>
          <w:szCs w:val="44"/>
        </w:rPr>
        <w:t xml:space="preserve"> </w:t>
      </w:r>
      <w:r>
        <w:rPr>
          <w:sz w:val="36"/>
          <w:szCs w:val="44"/>
        </w:rPr>
        <w:t>(</w:t>
      </w:r>
      <w:r w:rsidRPr="00B01A6E">
        <w:rPr>
          <w:sz w:val="36"/>
          <w:szCs w:val="44"/>
        </w:rPr>
        <w:t>X</w:t>
      </w:r>
      <w:r>
        <w:rPr>
          <w:sz w:val="36"/>
          <w:szCs w:val="44"/>
        </w:rPr>
        <w:t xml:space="preserve">) and </w:t>
      </w:r>
      <w:r w:rsidRPr="00B01A6E">
        <w:rPr>
          <w:sz w:val="36"/>
          <w:szCs w:val="44"/>
        </w:rPr>
        <w:t xml:space="preserve"> </w:t>
      </w:r>
      <w:r w:rsidRPr="00B01A6E">
        <w:rPr>
          <w:sz w:val="36"/>
          <w:szCs w:val="44"/>
        </w:rPr>
        <w:sym w:font="Symbol" w:char="F073"/>
      </w:r>
      <w:r>
        <w:rPr>
          <w:sz w:val="36"/>
          <w:szCs w:val="44"/>
        </w:rPr>
        <w:t xml:space="preserve"> (Y)</w:t>
      </w:r>
      <w:r w:rsidRPr="00B01A6E">
        <w:rPr>
          <w:noProof/>
          <w:lang w:bidi="ne-NP"/>
        </w:rPr>
        <w:t xml:space="preserve"> </w:t>
      </w:r>
      <w:r w:rsidRPr="00B01A6E">
        <w:rPr>
          <w:noProof/>
          <w:sz w:val="36"/>
          <w:szCs w:val="44"/>
          <w:lang w:bidi="ne-N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2982595</wp:posOffset>
            </wp:positionH>
            <wp:positionV relativeFrom="paragraph">
              <wp:posOffset>556260</wp:posOffset>
            </wp:positionV>
            <wp:extent cx="2314575" cy="8286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A6E" w:rsidRDefault="00B01A6E" w:rsidP="00B01A6E">
      <w:pPr>
        <w:pStyle w:val="Title"/>
        <w:jc w:val="left"/>
      </w:pPr>
    </w:p>
    <w:p w:rsidR="00B01A6E" w:rsidRPr="00B01A6E" w:rsidRDefault="00B01A6E" w:rsidP="00B01A6E">
      <w:pPr>
        <w:pStyle w:val="Title"/>
        <w:ind w:left="720"/>
        <w:jc w:val="left"/>
      </w:pPr>
    </w:p>
    <w:p w:rsidR="00B01A6E" w:rsidRDefault="00B01A6E" w:rsidP="00B01A6E">
      <w:pPr>
        <w:pStyle w:val="Title"/>
        <w:numPr>
          <w:ilvl w:val="0"/>
          <w:numId w:val="1"/>
        </w:numPr>
        <w:jc w:val="left"/>
      </w:pPr>
      <w:r>
        <w:rPr>
          <w:sz w:val="36"/>
          <w:szCs w:val="44"/>
        </w:rPr>
        <w:t xml:space="preserve">SPEARMAN'S RANK </w:t>
      </w:r>
      <w:r w:rsidRPr="00B01A6E">
        <w:rPr>
          <w:sz w:val="36"/>
          <w:szCs w:val="44"/>
        </w:rPr>
        <w:t xml:space="preserve">CORRELATION COEFFICIENT </w:t>
      </w:r>
    </w:p>
    <w:p w:rsidR="00B01A6E" w:rsidRPr="00B01A6E" w:rsidRDefault="00B01A6E" w:rsidP="00B01A6E">
      <w:pPr>
        <w:pStyle w:val="Title"/>
        <w:ind w:left="720"/>
        <w:jc w:val="both"/>
        <w:rPr>
          <w:sz w:val="36"/>
          <w:szCs w:val="44"/>
        </w:rPr>
      </w:pPr>
      <w:r w:rsidRPr="00B01A6E">
        <w:rPr>
          <w:noProof/>
          <w:sz w:val="36"/>
          <w:szCs w:val="44"/>
          <w:lang w:bidi="ne-NP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3957592</wp:posOffset>
            </wp:positionH>
            <wp:positionV relativeFrom="paragraph">
              <wp:posOffset>563880</wp:posOffset>
            </wp:positionV>
            <wp:extent cx="1458595" cy="685800"/>
            <wp:effectExtent l="0" t="0" r="8255" b="0"/>
            <wp:wrapTight wrapText="bothSides">
              <wp:wrapPolygon edited="0">
                <wp:start x="0" y="0"/>
                <wp:lineTo x="0" y="21000"/>
                <wp:lineTo x="21440" y="21000"/>
                <wp:lineTo x="214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A6E">
        <w:rPr>
          <w:sz w:val="36"/>
          <w:szCs w:val="44"/>
        </w:rPr>
        <w:t>Suppose we associate the ranks to individuals or items in two series based on order of merit, the Spearman's Rank correlation</w:t>
      </w:r>
      <w:r>
        <w:rPr>
          <w:sz w:val="36"/>
          <w:szCs w:val="44"/>
        </w:rPr>
        <w:t xml:space="preserve"> coefficient </w:t>
      </w:r>
      <w:r w:rsidRPr="00B01A6E">
        <w:rPr>
          <w:sz w:val="36"/>
          <w:szCs w:val="44"/>
        </w:rPr>
        <w:sym w:font="Symbol" w:char="F072"/>
      </w:r>
      <w:r>
        <w:rPr>
          <w:sz w:val="36"/>
          <w:szCs w:val="44"/>
        </w:rPr>
        <w:t xml:space="preserve"> is given by</w:t>
      </w:r>
    </w:p>
    <w:p w:rsidR="00B01A6E" w:rsidRDefault="00B01A6E" w:rsidP="00B01A6E">
      <w:pPr>
        <w:pStyle w:val="Title"/>
        <w:jc w:val="left"/>
      </w:pPr>
    </w:p>
    <w:p w:rsidR="00B01A6E" w:rsidRDefault="00B01A6E" w:rsidP="00B01A6E">
      <w:pPr>
        <w:pStyle w:val="Title"/>
        <w:numPr>
          <w:ilvl w:val="0"/>
          <w:numId w:val="1"/>
        </w:numPr>
        <w:jc w:val="left"/>
        <w:rPr>
          <w:sz w:val="36"/>
          <w:szCs w:val="44"/>
        </w:rPr>
      </w:pPr>
      <w:r w:rsidRPr="00B01A6E">
        <w:rPr>
          <w:sz w:val="36"/>
          <w:szCs w:val="44"/>
        </w:rPr>
        <w:t xml:space="preserve">KENDALL'S COEFFICIENT OF CONCURRENT DEVIATIONS </w:t>
      </w:r>
    </w:p>
    <w:p w:rsidR="00B01A6E" w:rsidRDefault="00B01A6E" w:rsidP="00B01A6E">
      <w:pPr>
        <w:pStyle w:val="Title"/>
        <w:ind w:left="720"/>
        <w:jc w:val="left"/>
        <w:rPr>
          <w:sz w:val="36"/>
          <w:szCs w:val="44"/>
        </w:rPr>
      </w:pPr>
      <w:r w:rsidRPr="00B01A6E">
        <w:rPr>
          <w:sz w:val="36"/>
          <w:szCs w:val="44"/>
        </w:rPr>
        <w:t xml:space="preserve">The Kendall's coefficient of concurrent deviations is denoted by </w:t>
      </w:r>
      <w:proofErr w:type="gramStart"/>
      <w:r w:rsidRPr="00B01A6E">
        <w:rPr>
          <w:sz w:val="36"/>
          <w:szCs w:val="44"/>
        </w:rPr>
        <w:t>rc</w:t>
      </w:r>
      <w:proofErr w:type="gramEnd"/>
      <w:r w:rsidRPr="00B01A6E">
        <w:rPr>
          <w:sz w:val="36"/>
          <w:szCs w:val="44"/>
        </w:rPr>
        <w:t xml:space="preserve"> and defined as </w:t>
      </w:r>
      <w:r w:rsidRPr="00B01A6E">
        <w:rPr>
          <w:noProof/>
          <w:sz w:val="36"/>
          <w:szCs w:val="44"/>
          <w:lang w:bidi="ne-NP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3308985</wp:posOffset>
            </wp:positionH>
            <wp:positionV relativeFrom="paragraph">
              <wp:posOffset>280670</wp:posOffset>
            </wp:positionV>
            <wp:extent cx="161925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346" y="21287"/>
                <wp:lineTo x="213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A6E" w:rsidRDefault="00B01A6E" w:rsidP="00B01A6E">
      <w:pPr>
        <w:pStyle w:val="Title"/>
        <w:ind w:left="720"/>
        <w:jc w:val="left"/>
        <w:rPr>
          <w:sz w:val="36"/>
          <w:szCs w:val="44"/>
        </w:rPr>
      </w:pPr>
    </w:p>
    <w:p w:rsidR="00B01A6E" w:rsidRDefault="00B01A6E" w:rsidP="00B01A6E">
      <w:pPr>
        <w:pStyle w:val="Title"/>
        <w:ind w:left="720"/>
        <w:jc w:val="left"/>
        <w:rPr>
          <w:sz w:val="36"/>
          <w:szCs w:val="44"/>
        </w:rPr>
      </w:pPr>
    </w:p>
    <w:p w:rsidR="00B01A6E" w:rsidRDefault="00B01A6E" w:rsidP="00B01A6E">
      <w:pPr>
        <w:pStyle w:val="Title"/>
        <w:ind w:left="720"/>
        <w:jc w:val="left"/>
        <w:rPr>
          <w:sz w:val="36"/>
          <w:szCs w:val="44"/>
        </w:rPr>
      </w:pPr>
      <w:r w:rsidRPr="00B01A6E">
        <w:rPr>
          <w:sz w:val="36"/>
          <w:szCs w:val="44"/>
        </w:rPr>
        <w:t>Where, C = Number of concurrent deviations or position signs of (DX, DY); n = Number of pairs of deviations</w:t>
      </w:r>
    </w:p>
    <w:p w:rsidR="00B01A6E" w:rsidRDefault="00B01A6E" w:rsidP="00B01A6E">
      <w:pPr>
        <w:pStyle w:val="Title"/>
        <w:ind w:left="720"/>
        <w:jc w:val="left"/>
        <w:rPr>
          <w:sz w:val="36"/>
          <w:szCs w:val="44"/>
        </w:rPr>
      </w:pPr>
    </w:p>
    <w:p w:rsidR="00B01A6E" w:rsidRDefault="00B01A6E" w:rsidP="00B01A6E">
      <w:pPr>
        <w:pStyle w:val="Title"/>
        <w:ind w:left="720"/>
        <w:jc w:val="left"/>
      </w:pPr>
    </w:p>
    <w:p w:rsidR="00A147DF" w:rsidRPr="00A147DF" w:rsidRDefault="00A147DF" w:rsidP="00256B7E">
      <w:pPr>
        <w:pStyle w:val="Title"/>
        <w:rPr>
          <w:b/>
          <w:bCs/>
        </w:rPr>
      </w:pPr>
      <w:r w:rsidRPr="00A147DF">
        <w:rPr>
          <w:b/>
          <w:bCs/>
        </w:rPr>
        <w:lastRenderedPageBreak/>
        <w:t>Regression:</w:t>
      </w:r>
    </w:p>
    <w:p w:rsidR="00A147DF" w:rsidRPr="00A147DF" w:rsidRDefault="00A147DF" w:rsidP="00A147DF">
      <w:pPr>
        <w:pStyle w:val="Heading2"/>
        <w:shd w:val="clear" w:color="auto" w:fill="FFFFFF"/>
        <w:spacing w:before="300" w:after="240" w:line="450" w:lineRule="atLeast"/>
        <w:jc w:val="both"/>
        <w:rPr>
          <w:color w:val="282828"/>
          <w:sz w:val="40"/>
          <w:szCs w:val="40"/>
        </w:rPr>
      </w:pPr>
      <w:r w:rsidRPr="00A147DF">
        <w:rPr>
          <w:color w:val="000000"/>
          <w:sz w:val="40"/>
          <w:szCs w:val="40"/>
        </w:rPr>
        <w:t>DEFINITION</w:t>
      </w:r>
    </w:p>
    <w:p w:rsidR="00A147DF" w:rsidRDefault="00A147DF" w:rsidP="00A147DF">
      <w:pPr>
        <w:shd w:val="clear" w:color="auto" w:fill="FFFFFF"/>
        <w:spacing w:after="240" w:line="31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1C7A83">
        <w:rPr>
          <w:color w:val="000000"/>
          <w:sz w:val="32"/>
          <w:szCs w:val="32"/>
        </w:rPr>
        <w:t>Regression analysis is a statistical method of determining the mathematical functional relationship connecting independent variable(s) and a dependent variable</w:t>
      </w:r>
      <w:r>
        <w:rPr>
          <w:color w:val="000000"/>
          <w:sz w:val="28"/>
          <w:szCs w:val="28"/>
        </w:rPr>
        <w:t>.</w:t>
      </w:r>
    </w:p>
    <w:p w:rsidR="00A147DF" w:rsidRDefault="001C7A83" w:rsidP="00A147DF">
      <w:pPr>
        <w:pStyle w:val="Title"/>
        <w:jc w:val="left"/>
        <w:rPr>
          <w:sz w:val="36"/>
          <w:szCs w:val="44"/>
        </w:rPr>
      </w:pPr>
      <w:r>
        <w:rPr>
          <w:sz w:val="36"/>
          <w:szCs w:val="44"/>
        </w:rPr>
        <w:t>Its types are:</w:t>
      </w:r>
    </w:p>
    <w:p w:rsidR="001C7A83" w:rsidRDefault="001C7A83" w:rsidP="001C7A83">
      <w:pPr>
        <w:pStyle w:val="Title"/>
        <w:numPr>
          <w:ilvl w:val="0"/>
          <w:numId w:val="1"/>
        </w:numPr>
        <w:jc w:val="left"/>
        <w:rPr>
          <w:sz w:val="36"/>
          <w:szCs w:val="44"/>
        </w:rPr>
      </w:pPr>
      <w:r>
        <w:rPr>
          <w:sz w:val="36"/>
          <w:szCs w:val="44"/>
        </w:rPr>
        <w:t>Simple linear Regression</w:t>
      </w:r>
    </w:p>
    <w:p w:rsidR="001C7A83" w:rsidRPr="001C7A83" w:rsidRDefault="001C7A83" w:rsidP="001C7A83">
      <w:pPr>
        <w:pStyle w:val="Title"/>
        <w:ind w:left="720"/>
        <w:jc w:val="left"/>
        <w:rPr>
          <w:rFonts w:asciiTheme="minorHAnsi" w:eastAsiaTheme="minorHAnsi" w:hAnsiTheme="minorHAnsi" w:cstheme="minorBidi"/>
          <w:color w:val="000000"/>
          <w:kern w:val="0"/>
          <w:sz w:val="32"/>
          <w:szCs w:val="32"/>
        </w:rPr>
      </w:pPr>
      <w:r w:rsidRPr="001C7A83">
        <w:rPr>
          <w:rFonts w:asciiTheme="minorHAnsi" w:eastAsiaTheme="minorHAnsi" w:hAnsiTheme="minorHAnsi" w:cstheme="minorBidi"/>
          <w:color w:val="000000"/>
          <w:kern w:val="0"/>
          <w:sz w:val="32"/>
          <w:szCs w:val="32"/>
        </w:rPr>
        <w:t>In this technique, the dependent variable is continuous, independent variable(s) can be continuous or discrete and nature of relationship is linear. This relationship can be expressed using a straight line equation (linear regression) that best approximates all the individual data points.</w:t>
      </w:r>
    </w:p>
    <w:p w:rsidR="001C7A83" w:rsidRDefault="001C7A83" w:rsidP="001C7A83">
      <w:pPr>
        <w:pStyle w:val="Title"/>
        <w:ind w:left="720"/>
        <w:jc w:val="left"/>
        <w:rPr>
          <w:color w:val="000000"/>
          <w:sz w:val="28"/>
          <w:szCs w:val="28"/>
          <w:shd w:val="clear" w:color="auto" w:fill="FFFFFF"/>
        </w:rPr>
      </w:pPr>
      <w:r w:rsidRPr="001C7A83">
        <w:rPr>
          <w:rFonts w:asciiTheme="minorHAnsi" w:eastAsiaTheme="minorHAnsi" w:hAnsiTheme="minorHAnsi" w:cstheme="minorBidi"/>
          <w:color w:val="000000"/>
          <w:kern w:val="0"/>
          <w:sz w:val="32"/>
          <w:szCs w:val="32"/>
        </w:rPr>
        <w:t>The general form of the simple linear regression equation is Y = a + </w:t>
      </w:r>
      <w:proofErr w:type="spellStart"/>
      <w:r w:rsidRPr="001C7A83">
        <w:rPr>
          <w:rFonts w:asciiTheme="minorHAnsi" w:eastAsiaTheme="minorHAnsi" w:hAnsiTheme="minorHAnsi" w:cstheme="minorBidi"/>
          <w:color w:val="000000"/>
          <w:kern w:val="0"/>
          <w:sz w:val="32"/>
          <w:szCs w:val="32"/>
        </w:rPr>
        <w:t>bX</w:t>
      </w:r>
      <w:proofErr w:type="spellEnd"/>
      <w:r w:rsidRPr="001C7A83">
        <w:rPr>
          <w:rFonts w:asciiTheme="minorHAnsi" w:eastAsiaTheme="minorHAnsi" w:hAnsiTheme="minorHAnsi" w:cstheme="minorBidi"/>
          <w:color w:val="000000"/>
          <w:kern w:val="0"/>
          <w:sz w:val="32"/>
          <w:szCs w:val="32"/>
        </w:rPr>
        <w:t> + e, where ‘X’ is independent variable, ‘Y’ is dependent variable, a’ is intercept, ‘b’ is slope of the line and ‘e’ is error term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C7A83" w:rsidRDefault="001C7A83" w:rsidP="001C7A83">
      <w:pPr>
        <w:pStyle w:val="Title"/>
        <w:ind w:left="720"/>
        <w:jc w:val="left"/>
        <w:rPr>
          <w:sz w:val="36"/>
          <w:szCs w:val="44"/>
        </w:rPr>
      </w:pPr>
    </w:p>
    <w:p w:rsidR="001C7A83" w:rsidRDefault="001C7A83" w:rsidP="001C7A83">
      <w:pPr>
        <w:pStyle w:val="Title"/>
        <w:numPr>
          <w:ilvl w:val="0"/>
          <w:numId w:val="1"/>
        </w:numPr>
        <w:jc w:val="left"/>
        <w:rPr>
          <w:sz w:val="36"/>
          <w:szCs w:val="44"/>
        </w:rPr>
      </w:pPr>
      <w:r>
        <w:rPr>
          <w:sz w:val="36"/>
          <w:szCs w:val="44"/>
        </w:rPr>
        <w:t>Multiple linear Regression</w:t>
      </w:r>
    </w:p>
    <w:p w:rsidR="001C7A83" w:rsidRPr="001C7A83" w:rsidRDefault="001C7A83" w:rsidP="001C7A83">
      <w:pPr>
        <w:pStyle w:val="ListParagraph"/>
        <w:shd w:val="clear" w:color="auto" w:fill="FFFFFF"/>
        <w:spacing w:after="240" w:line="315" w:lineRule="atLeast"/>
        <w:jc w:val="both"/>
        <w:rPr>
          <w:color w:val="000000"/>
          <w:sz w:val="32"/>
          <w:szCs w:val="32"/>
        </w:rPr>
      </w:pPr>
      <w:r w:rsidRPr="001C7A83">
        <w:rPr>
          <w:color w:val="000000"/>
          <w:sz w:val="32"/>
          <w:szCs w:val="32"/>
        </w:rPr>
        <w:t>Multiple linear regression uses two or more independent variables to estimate the value(s) of the response variable (Y).</w:t>
      </w:r>
    </w:p>
    <w:p w:rsidR="001C7A83" w:rsidRPr="001C7A83" w:rsidRDefault="001C7A83" w:rsidP="001C7A83">
      <w:pPr>
        <w:pStyle w:val="ListParagraph"/>
        <w:shd w:val="clear" w:color="auto" w:fill="FFFFFF"/>
        <w:spacing w:after="240" w:line="315" w:lineRule="atLeast"/>
        <w:jc w:val="both"/>
        <w:rPr>
          <w:color w:val="000000"/>
          <w:sz w:val="32"/>
          <w:szCs w:val="32"/>
        </w:rPr>
      </w:pPr>
      <w:r w:rsidRPr="001C7A83">
        <w:rPr>
          <w:color w:val="000000"/>
          <w:sz w:val="32"/>
          <w:szCs w:val="32"/>
        </w:rPr>
        <w:t>The general form of the multiple linear regression equation is Y = a + b1X1 + b2X2 + b3X3 + ... + btXt + e</w:t>
      </w:r>
    </w:p>
    <w:p w:rsidR="001C7A83" w:rsidRDefault="001C7A83" w:rsidP="001C7A83">
      <w:pPr>
        <w:pStyle w:val="Title"/>
        <w:ind w:left="720"/>
        <w:jc w:val="left"/>
        <w:rPr>
          <w:sz w:val="36"/>
          <w:szCs w:val="44"/>
        </w:rPr>
      </w:pPr>
    </w:p>
    <w:p w:rsidR="001C7A83" w:rsidRDefault="001C7A83" w:rsidP="001C7A83">
      <w:pPr>
        <w:pStyle w:val="Title"/>
        <w:numPr>
          <w:ilvl w:val="0"/>
          <w:numId w:val="1"/>
        </w:numPr>
        <w:jc w:val="left"/>
        <w:rPr>
          <w:sz w:val="36"/>
          <w:szCs w:val="44"/>
        </w:rPr>
      </w:pPr>
      <w:r>
        <w:rPr>
          <w:sz w:val="36"/>
          <w:szCs w:val="44"/>
        </w:rPr>
        <w:t>Non Linear Regression</w:t>
      </w:r>
    </w:p>
    <w:p w:rsidR="00A147DF" w:rsidRDefault="00A147DF" w:rsidP="001C7A83">
      <w:pPr>
        <w:pStyle w:val="Title"/>
        <w:jc w:val="left"/>
        <w:rPr>
          <w:sz w:val="36"/>
          <w:szCs w:val="44"/>
        </w:rPr>
      </w:pPr>
    </w:p>
    <w:p w:rsidR="001C7A83" w:rsidRDefault="001C7A83" w:rsidP="001C7A83">
      <w:pPr>
        <w:pStyle w:val="Title"/>
        <w:jc w:val="left"/>
      </w:pPr>
    </w:p>
    <w:p w:rsidR="00C33D26" w:rsidRDefault="00C33D26" w:rsidP="00C33D26">
      <w:pPr>
        <w:pStyle w:val="Title"/>
      </w:pPr>
      <w:r>
        <w:lastRenderedPageBreak/>
        <w:t>Problem 1:</w:t>
      </w:r>
    </w:p>
    <w:p w:rsidR="00C33D26" w:rsidRDefault="00C33D26" w:rsidP="00C33D26">
      <w:pPr>
        <w:pStyle w:val="Title"/>
        <w:ind w:hanging="990"/>
      </w:pPr>
      <w:r w:rsidRPr="00C33D26">
        <w:rPr>
          <w:noProof/>
          <w:lang w:bidi="ne-NP"/>
        </w:rPr>
        <w:drawing>
          <wp:inline distT="0" distB="0" distL="0" distR="0" wp14:anchorId="02A0854F" wp14:editId="7872249A">
            <wp:extent cx="7341134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54408" cy="17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9340"/>
      </w:tblGrid>
      <w:tr w:rsidR="00A473E4" w:rsidRPr="00941888" w:rsidTr="00A473E4">
        <w:trPr>
          <w:trHeight w:hRule="exact" w:val="9524"/>
        </w:trPr>
        <w:tc>
          <w:tcPr>
            <w:tcW w:w="9340" w:type="dxa"/>
          </w:tcPr>
          <w:p w:rsidR="00A473E4" w:rsidRDefault="00A473E4" w:rsidP="00754547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</w:rPr>
            </w:pPr>
            <w:r w:rsidRPr="00EB135F">
              <w:rPr>
                <w:b/>
                <w:bCs/>
                <w:sz w:val="28"/>
                <w:szCs w:val="28"/>
                <w:u w:val="single"/>
              </w:rPr>
              <w:t>R- Code:</w:t>
            </w:r>
          </w:p>
          <w:p w:rsidR="00A473E4" w:rsidRPr="00A473E4" w:rsidRDefault="00A473E4" w:rsidP="00754547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</w:rPr>
            </w:pPr>
            <w:r w:rsidRPr="00A473E4">
              <w:rPr>
                <w:b/>
                <w:bCs/>
                <w:noProof/>
                <w:sz w:val="28"/>
                <w:szCs w:val="28"/>
                <w:u w:val="single"/>
                <w:lang w:bidi="ne-NP"/>
              </w:rPr>
              <w:drawing>
                <wp:inline distT="0" distB="0" distL="0" distR="0" wp14:anchorId="36DA9885" wp14:editId="26ADDE1D">
                  <wp:extent cx="5943600" cy="56083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0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3E4" w:rsidRPr="00941888" w:rsidTr="00A473E4">
        <w:trPr>
          <w:trHeight w:hRule="exact" w:val="4860"/>
        </w:trPr>
        <w:tc>
          <w:tcPr>
            <w:tcW w:w="9340" w:type="dxa"/>
          </w:tcPr>
          <w:p w:rsidR="00A473E4" w:rsidRPr="00A473E4" w:rsidRDefault="00A473E4" w:rsidP="00754547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</w:rPr>
            </w:pPr>
            <w:r w:rsidRPr="00A473E4">
              <w:rPr>
                <w:b/>
                <w:bCs/>
                <w:noProof/>
                <w:sz w:val="28"/>
                <w:szCs w:val="28"/>
                <w:u w:val="single"/>
                <w:lang w:bidi="ne-NP"/>
              </w:rPr>
              <w:lastRenderedPageBreak/>
              <w:drawing>
                <wp:inline distT="0" distB="0" distL="0" distR="0" wp14:anchorId="64AFBAA3" wp14:editId="7778B1D4">
                  <wp:extent cx="5943600" cy="3048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3E4" w:rsidRPr="00941888" w:rsidRDefault="006C6699" w:rsidP="006C6699">
      <w:pPr>
        <w:pStyle w:val="Normal-SpaceAbove"/>
        <w:ind w:hanging="360"/>
      </w:pPr>
      <w:r>
        <w:rPr>
          <w:noProof/>
          <w:lang w:bidi="ne-NP"/>
        </w:rPr>
        <w:drawing>
          <wp:inline distT="0" distB="0" distL="0" distR="0">
            <wp:extent cx="6454140" cy="51054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21-06-28_14-17-2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26" w:rsidRDefault="00C33D26" w:rsidP="00256B7E">
      <w:pPr>
        <w:pStyle w:val="Title"/>
      </w:pPr>
    </w:p>
    <w:p w:rsidR="00A147DF" w:rsidRPr="00256B7E" w:rsidRDefault="009B0094" w:rsidP="006C6699">
      <w:pPr>
        <w:pStyle w:val="Title"/>
      </w:pPr>
      <w:r>
        <w:t>Problem 2</w:t>
      </w:r>
      <w:r w:rsidR="00EF317F">
        <w:t>:</w:t>
      </w:r>
    </w:p>
    <w:p w:rsidR="00EF317F" w:rsidRDefault="00405C72" w:rsidP="00EF317F">
      <w:r>
        <w:t>Calculate the Coefficient of correlation of x and y from the given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05C72" w:rsidTr="00405C72">
        <w:tc>
          <w:tcPr>
            <w:tcW w:w="850" w:type="dxa"/>
          </w:tcPr>
          <w:p w:rsidR="00405C72" w:rsidRDefault="00405C72" w:rsidP="00EF317F">
            <w:r>
              <w:t>X</w:t>
            </w:r>
          </w:p>
        </w:tc>
        <w:tc>
          <w:tcPr>
            <w:tcW w:w="850" w:type="dxa"/>
          </w:tcPr>
          <w:p w:rsidR="00405C72" w:rsidRDefault="00405C72" w:rsidP="00EF317F">
            <w:r>
              <w:t>23</w:t>
            </w:r>
          </w:p>
        </w:tc>
        <w:tc>
          <w:tcPr>
            <w:tcW w:w="850" w:type="dxa"/>
          </w:tcPr>
          <w:p w:rsidR="00405C72" w:rsidRDefault="00405C72" w:rsidP="00EF317F">
            <w:r>
              <w:t>27</w:t>
            </w:r>
          </w:p>
        </w:tc>
        <w:tc>
          <w:tcPr>
            <w:tcW w:w="850" w:type="dxa"/>
          </w:tcPr>
          <w:p w:rsidR="00405C72" w:rsidRDefault="00405C72" w:rsidP="00EF317F">
            <w:r>
              <w:t>28</w:t>
            </w:r>
          </w:p>
        </w:tc>
        <w:tc>
          <w:tcPr>
            <w:tcW w:w="850" w:type="dxa"/>
          </w:tcPr>
          <w:p w:rsidR="00405C72" w:rsidRDefault="00405C72" w:rsidP="00EF317F">
            <w:r>
              <w:t>28</w:t>
            </w:r>
          </w:p>
        </w:tc>
        <w:tc>
          <w:tcPr>
            <w:tcW w:w="850" w:type="dxa"/>
          </w:tcPr>
          <w:p w:rsidR="00405C72" w:rsidRDefault="00405C72" w:rsidP="00EF317F">
            <w:r>
              <w:t>29</w:t>
            </w:r>
          </w:p>
        </w:tc>
        <w:tc>
          <w:tcPr>
            <w:tcW w:w="850" w:type="dxa"/>
          </w:tcPr>
          <w:p w:rsidR="00405C72" w:rsidRDefault="00405C72" w:rsidP="00EF317F">
            <w:r>
              <w:t>30</w:t>
            </w:r>
          </w:p>
        </w:tc>
        <w:tc>
          <w:tcPr>
            <w:tcW w:w="850" w:type="dxa"/>
          </w:tcPr>
          <w:p w:rsidR="00405C72" w:rsidRDefault="00405C72" w:rsidP="00EF317F">
            <w:r>
              <w:t>31</w:t>
            </w:r>
          </w:p>
        </w:tc>
        <w:tc>
          <w:tcPr>
            <w:tcW w:w="850" w:type="dxa"/>
          </w:tcPr>
          <w:p w:rsidR="00405C72" w:rsidRDefault="00405C72" w:rsidP="00EF317F">
            <w:r>
              <w:t>33</w:t>
            </w:r>
          </w:p>
        </w:tc>
        <w:tc>
          <w:tcPr>
            <w:tcW w:w="850" w:type="dxa"/>
          </w:tcPr>
          <w:p w:rsidR="00405C72" w:rsidRDefault="00405C72" w:rsidP="00EF317F">
            <w:r>
              <w:t>35</w:t>
            </w:r>
          </w:p>
        </w:tc>
        <w:tc>
          <w:tcPr>
            <w:tcW w:w="850" w:type="dxa"/>
          </w:tcPr>
          <w:p w:rsidR="00405C72" w:rsidRDefault="00405C72" w:rsidP="00EF317F">
            <w:r>
              <w:t>36</w:t>
            </w:r>
          </w:p>
        </w:tc>
      </w:tr>
      <w:tr w:rsidR="00405C72" w:rsidTr="00405C72">
        <w:tc>
          <w:tcPr>
            <w:tcW w:w="850" w:type="dxa"/>
          </w:tcPr>
          <w:p w:rsidR="00405C72" w:rsidRDefault="00405C72" w:rsidP="00EF317F">
            <w:r>
              <w:t>y</w:t>
            </w:r>
          </w:p>
        </w:tc>
        <w:tc>
          <w:tcPr>
            <w:tcW w:w="850" w:type="dxa"/>
          </w:tcPr>
          <w:p w:rsidR="00405C72" w:rsidRDefault="00405C72" w:rsidP="00EF317F">
            <w:r>
              <w:t>18</w:t>
            </w:r>
          </w:p>
        </w:tc>
        <w:tc>
          <w:tcPr>
            <w:tcW w:w="850" w:type="dxa"/>
          </w:tcPr>
          <w:p w:rsidR="00405C72" w:rsidRDefault="00405C72" w:rsidP="00EF317F">
            <w:r>
              <w:t>20</w:t>
            </w:r>
          </w:p>
        </w:tc>
        <w:tc>
          <w:tcPr>
            <w:tcW w:w="850" w:type="dxa"/>
          </w:tcPr>
          <w:p w:rsidR="00405C72" w:rsidRDefault="00405C72" w:rsidP="00EF317F">
            <w:r>
              <w:t>22</w:t>
            </w:r>
          </w:p>
        </w:tc>
        <w:tc>
          <w:tcPr>
            <w:tcW w:w="850" w:type="dxa"/>
          </w:tcPr>
          <w:p w:rsidR="00405C72" w:rsidRDefault="00405C72" w:rsidP="00EF317F">
            <w:r>
              <w:t>27</w:t>
            </w:r>
          </w:p>
        </w:tc>
        <w:tc>
          <w:tcPr>
            <w:tcW w:w="850" w:type="dxa"/>
          </w:tcPr>
          <w:p w:rsidR="00405C72" w:rsidRDefault="00405C72" w:rsidP="00EF317F">
            <w:r>
              <w:t>21</w:t>
            </w:r>
          </w:p>
        </w:tc>
        <w:tc>
          <w:tcPr>
            <w:tcW w:w="850" w:type="dxa"/>
          </w:tcPr>
          <w:p w:rsidR="00405C72" w:rsidRDefault="00405C72" w:rsidP="00EF317F">
            <w:r>
              <w:t>29</w:t>
            </w:r>
          </w:p>
        </w:tc>
        <w:tc>
          <w:tcPr>
            <w:tcW w:w="850" w:type="dxa"/>
          </w:tcPr>
          <w:p w:rsidR="00405C72" w:rsidRDefault="00405C72" w:rsidP="00EF317F">
            <w:r>
              <w:t>27</w:t>
            </w:r>
          </w:p>
        </w:tc>
        <w:tc>
          <w:tcPr>
            <w:tcW w:w="850" w:type="dxa"/>
          </w:tcPr>
          <w:p w:rsidR="00405C72" w:rsidRDefault="00405C72" w:rsidP="00EF317F">
            <w:r>
              <w:t>29</w:t>
            </w:r>
          </w:p>
        </w:tc>
        <w:tc>
          <w:tcPr>
            <w:tcW w:w="850" w:type="dxa"/>
          </w:tcPr>
          <w:p w:rsidR="00405C72" w:rsidRDefault="00405C72" w:rsidP="00EF317F">
            <w:r>
              <w:t>28</w:t>
            </w:r>
          </w:p>
        </w:tc>
        <w:tc>
          <w:tcPr>
            <w:tcW w:w="850" w:type="dxa"/>
          </w:tcPr>
          <w:p w:rsidR="00405C72" w:rsidRDefault="00405C72" w:rsidP="00EF317F">
            <w:r>
              <w:t>29</w:t>
            </w:r>
          </w:p>
        </w:tc>
      </w:tr>
    </w:tbl>
    <w:p w:rsidR="00405C72" w:rsidRDefault="00405C72" w:rsidP="00EF317F"/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9340"/>
      </w:tblGrid>
      <w:tr w:rsidR="00EF317F" w:rsidRPr="00941888" w:rsidTr="00EF317F">
        <w:trPr>
          <w:trHeight w:hRule="exact" w:val="10622"/>
        </w:trPr>
        <w:tc>
          <w:tcPr>
            <w:tcW w:w="9340" w:type="dxa"/>
          </w:tcPr>
          <w:p w:rsidR="00EF317F" w:rsidRPr="00EB135F" w:rsidRDefault="00F51E35" w:rsidP="00A147DF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</w:rPr>
            </w:pPr>
            <w:r w:rsidRPr="00EB135F">
              <w:rPr>
                <w:b/>
                <w:bCs/>
                <w:sz w:val="28"/>
                <w:szCs w:val="28"/>
                <w:u w:val="single"/>
              </w:rPr>
              <w:t>R</w:t>
            </w:r>
            <w:r w:rsidR="00EB135F" w:rsidRPr="00EB135F">
              <w:rPr>
                <w:b/>
                <w:bCs/>
                <w:sz w:val="28"/>
                <w:szCs w:val="28"/>
                <w:u w:val="single"/>
              </w:rPr>
              <w:t>- Code:</w:t>
            </w:r>
          </w:p>
          <w:p w:rsidR="00EB135F" w:rsidRDefault="00EB135F" w:rsidP="00A147DF">
            <w:pPr>
              <w:spacing w:after="160" w:line="259" w:lineRule="auto"/>
              <w:rPr>
                <w:b/>
                <w:bCs/>
              </w:rPr>
            </w:pPr>
          </w:p>
          <w:p w:rsidR="00EB135F" w:rsidRPr="00EB135F" w:rsidRDefault="00EB135F" w:rsidP="00A147DF">
            <w:pPr>
              <w:spacing w:after="160" w:line="259" w:lineRule="auto"/>
            </w:pPr>
            <w:r w:rsidRPr="00EB135F">
              <w:rPr>
                <w:noProof/>
                <w:lang w:bidi="ne-NP"/>
              </w:rPr>
              <w:drawing>
                <wp:inline distT="0" distB="0" distL="0" distR="0" wp14:anchorId="3CB4A00F" wp14:editId="27155889">
                  <wp:extent cx="5839460" cy="552796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997" cy="553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17F" w:rsidRPr="00941888" w:rsidRDefault="00EF317F" w:rsidP="00EF317F">
      <w:pPr>
        <w:pStyle w:val="Normal-SpaceAbove"/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nal answer box table"/>
      </w:tblPr>
      <w:tblGrid>
        <w:gridCol w:w="9340"/>
      </w:tblGrid>
      <w:tr w:rsidR="00EF317F" w:rsidRPr="00941888" w:rsidTr="0083143C">
        <w:trPr>
          <w:trHeight w:hRule="exact" w:val="11702"/>
        </w:trPr>
        <w:tc>
          <w:tcPr>
            <w:tcW w:w="9350" w:type="dxa"/>
          </w:tcPr>
          <w:p w:rsidR="00EF317F" w:rsidRPr="00941888" w:rsidRDefault="0083143C" w:rsidP="00A147DF">
            <w:pPr>
              <w:spacing w:after="160" w:line="259" w:lineRule="auto"/>
            </w:pPr>
            <w:r>
              <w:rPr>
                <w:noProof/>
                <w:lang w:bidi="ne-NP"/>
              </w:rPr>
              <w:drawing>
                <wp:inline distT="0" distB="0" distL="0" distR="0">
                  <wp:extent cx="5943600" cy="71774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to_2021-06-20_12-56-23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7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17F" w:rsidRDefault="00EF317F" w:rsidP="00941888">
      <w:pPr>
        <w:pStyle w:val="Normal-Italic"/>
        <w:rPr>
          <w:b/>
          <w:bCs/>
        </w:rPr>
      </w:pPr>
    </w:p>
    <w:p w:rsidR="00EF317F" w:rsidRPr="00256B7E" w:rsidRDefault="00EF317F" w:rsidP="00EF317F">
      <w:pPr>
        <w:pStyle w:val="Title"/>
      </w:pPr>
      <w:r>
        <w:rPr>
          <w:b/>
          <w:bCs/>
        </w:rPr>
        <w:br w:type="page"/>
      </w:r>
      <w:r w:rsidR="009B0094">
        <w:lastRenderedPageBreak/>
        <w:t>Problem 3</w:t>
      </w:r>
      <w:r>
        <w:t>:</w:t>
      </w:r>
    </w:p>
    <w:p w:rsidR="008D1372" w:rsidRDefault="008D1372" w:rsidP="008D1372">
      <w:pPr>
        <w:jc w:val="both"/>
      </w:pPr>
      <w:r>
        <w:t>Twelve recruits were subjected to selection test to ascertain their sustainability for a certain course of training. At the end of training, they were given a proficiency test. The marks scored by the recruits are recorded below:</w:t>
      </w:r>
    </w:p>
    <w:tbl>
      <w:tblPr>
        <w:tblStyle w:val="TableGrid"/>
        <w:tblW w:w="1113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49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6177" w:rsidTr="00006177">
        <w:tc>
          <w:tcPr>
            <w:tcW w:w="2495" w:type="dxa"/>
          </w:tcPr>
          <w:p w:rsidR="00006177" w:rsidRDefault="00006177" w:rsidP="008D1372">
            <w:pPr>
              <w:jc w:val="both"/>
            </w:pPr>
            <w:r>
              <w:t>Recruit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1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2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3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4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5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6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7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8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9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10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11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12</w:t>
            </w:r>
          </w:p>
        </w:tc>
      </w:tr>
      <w:tr w:rsidR="00006177" w:rsidTr="00006177">
        <w:tc>
          <w:tcPr>
            <w:tcW w:w="2495" w:type="dxa"/>
          </w:tcPr>
          <w:p w:rsidR="00006177" w:rsidRDefault="00006177" w:rsidP="008D1372">
            <w:pPr>
              <w:jc w:val="both"/>
            </w:pPr>
            <w:r>
              <w:t>Selection Test Score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44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49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52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54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47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76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65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60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63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58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50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67</w:t>
            </w:r>
          </w:p>
        </w:tc>
      </w:tr>
      <w:tr w:rsidR="00006177" w:rsidTr="00006177">
        <w:tc>
          <w:tcPr>
            <w:tcW w:w="2495" w:type="dxa"/>
          </w:tcPr>
          <w:p w:rsidR="00006177" w:rsidRDefault="00006177" w:rsidP="008D1372">
            <w:pPr>
              <w:jc w:val="both"/>
            </w:pPr>
            <w:r>
              <w:t>Proficiency test Score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48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55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45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60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43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80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58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50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77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46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47</w:t>
            </w:r>
          </w:p>
        </w:tc>
        <w:tc>
          <w:tcPr>
            <w:tcW w:w="720" w:type="dxa"/>
          </w:tcPr>
          <w:p w:rsidR="00006177" w:rsidRDefault="00006177" w:rsidP="008D1372">
            <w:pPr>
              <w:jc w:val="both"/>
            </w:pPr>
            <w:r>
              <w:t>65</w:t>
            </w:r>
          </w:p>
        </w:tc>
      </w:tr>
    </w:tbl>
    <w:p w:rsidR="008D1372" w:rsidRDefault="008D1372" w:rsidP="00EF317F"/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9340"/>
      </w:tblGrid>
      <w:tr w:rsidR="00EF317F" w:rsidRPr="00941888" w:rsidTr="00EB135F">
        <w:trPr>
          <w:trHeight w:hRule="exact" w:val="7049"/>
        </w:trPr>
        <w:tc>
          <w:tcPr>
            <w:tcW w:w="9340" w:type="dxa"/>
          </w:tcPr>
          <w:p w:rsidR="004A2410" w:rsidRPr="00EB135F" w:rsidRDefault="004A2410" w:rsidP="004A2410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</w:rPr>
            </w:pPr>
            <w:r w:rsidRPr="00EB135F">
              <w:rPr>
                <w:b/>
                <w:bCs/>
                <w:sz w:val="28"/>
                <w:szCs w:val="28"/>
                <w:u w:val="single"/>
              </w:rPr>
              <w:t>R- Code:</w:t>
            </w:r>
          </w:p>
          <w:p w:rsidR="00EB135F" w:rsidRDefault="00EB135F" w:rsidP="00A147DF">
            <w:pPr>
              <w:spacing w:after="160" w:line="259" w:lineRule="auto"/>
            </w:pPr>
          </w:p>
          <w:p w:rsidR="00EF317F" w:rsidRPr="00941888" w:rsidRDefault="00EB135F" w:rsidP="00A147DF">
            <w:pPr>
              <w:spacing w:after="160" w:line="259" w:lineRule="auto"/>
            </w:pPr>
            <w:r w:rsidRPr="00EB135F">
              <w:rPr>
                <w:noProof/>
                <w:lang w:bidi="ne-NP"/>
              </w:rPr>
              <w:drawing>
                <wp:inline distT="0" distB="0" distL="0" distR="0" wp14:anchorId="7619227B" wp14:editId="68969D76">
                  <wp:extent cx="5992091" cy="550672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673" cy="55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17F" w:rsidRPr="00941888" w:rsidRDefault="00EF317F" w:rsidP="00EF317F">
      <w:pPr>
        <w:pStyle w:val="Normal-SpaceAbove"/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nal answer box table"/>
      </w:tblPr>
      <w:tblGrid>
        <w:gridCol w:w="9340"/>
      </w:tblGrid>
      <w:tr w:rsidR="00EF317F" w:rsidRPr="00941888" w:rsidTr="0083143C">
        <w:trPr>
          <w:trHeight w:hRule="exact" w:val="12431"/>
        </w:trPr>
        <w:tc>
          <w:tcPr>
            <w:tcW w:w="9350" w:type="dxa"/>
          </w:tcPr>
          <w:p w:rsidR="00EF317F" w:rsidRPr="00941888" w:rsidRDefault="0083143C" w:rsidP="00A147DF">
            <w:pPr>
              <w:spacing w:after="160" w:line="259" w:lineRule="auto"/>
            </w:pPr>
            <w:r>
              <w:rPr>
                <w:noProof/>
                <w:lang w:bidi="ne-NP"/>
              </w:rPr>
              <w:lastRenderedPageBreak/>
              <w:drawing>
                <wp:inline distT="0" distB="0" distL="0" distR="0" wp14:anchorId="266AA11B" wp14:editId="63B352D7">
                  <wp:extent cx="5943600" cy="82696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1-06-20_12-54-16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6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17F" w:rsidRDefault="00EF317F">
      <w:pPr>
        <w:rPr>
          <w:b/>
          <w:bCs/>
          <w:i/>
        </w:rPr>
      </w:pPr>
    </w:p>
    <w:p w:rsidR="00EF317F" w:rsidRDefault="00EF317F" w:rsidP="00941888">
      <w:pPr>
        <w:pStyle w:val="Normal-Italic"/>
        <w:rPr>
          <w:b/>
          <w:bCs/>
        </w:rPr>
      </w:pPr>
    </w:p>
    <w:p w:rsidR="00EF317F" w:rsidRPr="00256B7E" w:rsidRDefault="00EF317F" w:rsidP="00EF317F">
      <w:pPr>
        <w:pStyle w:val="Title"/>
      </w:pPr>
      <w:r>
        <w:rPr>
          <w:b/>
          <w:bCs/>
        </w:rPr>
        <w:br w:type="page"/>
      </w:r>
      <w:r w:rsidR="009B0094">
        <w:lastRenderedPageBreak/>
        <w:t>Problem 4</w:t>
      </w:r>
      <w:bookmarkStart w:id="0" w:name="_GoBack"/>
      <w:bookmarkEnd w:id="0"/>
      <w:r>
        <w:t>:</w:t>
      </w:r>
    </w:p>
    <w:p w:rsidR="00006177" w:rsidRDefault="00006177" w:rsidP="00EF317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body weight and BMI of 12 school going children are given in the following table. Fit a simple regression model of BMI on weight and examine the results.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983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657"/>
        <w:gridCol w:w="786"/>
        <w:gridCol w:w="786"/>
      </w:tblGrid>
      <w:tr w:rsidR="00006177" w:rsidTr="00006177">
        <w:tc>
          <w:tcPr>
            <w:tcW w:w="1004" w:type="dxa"/>
          </w:tcPr>
          <w:p w:rsidR="00006177" w:rsidRDefault="00006177" w:rsidP="00EF317F">
            <w:r>
              <w:t>Weight</w:t>
            </w:r>
          </w:p>
        </w:tc>
        <w:tc>
          <w:tcPr>
            <w:tcW w:w="786" w:type="dxa"/>
          </w:tcPr>
          <w:p w:rsidR="00006177" w:rsidRDefault="00006177" w:rsidP="00EF317F">
            <w:r>
              <w:t>15</w:t>
            </w:r>
          </w:p>
        </w:tc>
        <w:tc>
          <w:tcPr>
            <w:tcW w:w="786" w:type="dxa"/>
          </w:tcPr>
          <w:p w:rsidR="00006177" w:rsidRDefault="00006177" w:rsidP="00EF317F">
            <w:r>
              <w:t>26</w:t>
            </w:r>
          </w:p>
        </w:tc>
        <w:tc>
          <w:tcPr>
            <w:tcW w:w="786" w:type="dxa"/>
          </w:tcPr>
          <w:p w:rsidR="00006177" w:rsidRDefault="00006177" w:rsidP="00EF317F">
            <w:r>
              <w:t>27</w:t>
            </w:r>
          </w:p>
        </w:tc>
        <w:tc>
          <w:tcPr>
            <w:tcW w:w="786" w:type="dxa"/>
          </w:tcPr>
          <w:p w:rsidR="00006177" w:rsidRDefault="00006177" w:rsidP="00EF317F">
            <w:r>
              <w:t>25</w:t>
            </w:r>
          </w:p>
        </w:tc>
        <w:tc>
          <w:tcPr>
            <w:tcW w:w="786" w:type="dxa"/>
          </w:tcPr>
          <w:p w:rsidR="00006177" w:rsidRDefault="00006177" w:rsidP="00EF317F">
            <w:r>
              <w:t>25.5</w:t>
            </w:r>
          </w:p>
        </w:tc>
        <w:tc>
          <w:tcPr>
            <w:tcW w:w="786" w:type="dxa"/>
          </w:tcPr>
          <w:p w:rsidR="00006177" w:rsidRDefault="00006177" w:rsidP="00EF317F">
            <w:r>
              <w:t>27</w:t>
            </w:r>
          </w:p>
        </w:tc>
        <w:tc>
          <w:tcPr>
            <w:tcW w:w="786" w:type="dxa"/>
          </w:tcPr>
          <w:p w:rsidR="00006177" w:rsidRDefault="00006177" w:rsidP="00EF317F">
            <w:r>
              <w:t>32</w:t>
            </w:r>
          </w:p>
        </w:tc>
        <w:tc>
          <w:tcPr>
            <w:tcW w:w="786" w:type="dxa"/>
          </w:tcPr>
          <w:p w:rsidR="00006177" w:rsidRDefault="00006177" w:rsidP="00EF317F">
            <w:r>
              <w:t>18</w:t>
            </w:r>
          </w:p>
        </w:tc>
        <w:tc>
          <w:tcPr>
            <w:tcW w:w="786" w:type="dxa"/>
          </w:tcPr>
          <w:p w:rsidR="00006177" w:rsidRDefault="00006177" w:rsidP="00EF317F">
            <w:r>
              <w:t>22</w:t>
            </w:r>
          </w:p>
        </w:tc>
        <w:tc>
          <w:tcPr>
            <w:tcW w:w="664" w:type="dxa"/>
          </w:tcPr>
          <w:p w:rsidR="00006177" w:rsidRDefault="00006177" w:rsidP="00EF317F">
            <w:r>
              <w:t>20</w:t>
            </w:r>
          </w:p>
        </w:tc>
        <w:tc>
          <w:tcPr>
            <w:tcW w:w="786" w:type="dxa"/>
          </w:tcPr>
          <w:p w:rsidR="00006177" w:rsidRDefault="00006177" w:rsidP="00EF317F">
            <w:r>
              <w:t>26</w:t>
            </w:r>
          </w:p>
        </w:tc>
        <w:tc>
          <w:tcPr>
            <w:tcW w:w="732" w:type="dxa"/>
          </w:tcPr>
          <w:p w:rsidR="00006177" w:rsidRDefault="00006177" w:rsidP="00EF317F">
            <w:r>
              <w:t>24</w:t>
            </w:r>
          </w:p>
        </w:tc>
      </w:tr>
      <w:tr w:rsidR="00006177" w:rsidTr="00006177">
        <w:tc>
          <w:tcPr>
            <w:tcW w:w="1004" w:type="dxa"/>
          </w:tcPr>
          <w:p w:rsidR="00006177" w:rsidRDefault="00006177" w:rsidP="00EF317F">
            <w:r>
              <w:t>BMI</w:t>
            </w:r>
          </w:p>
        </w:tc>
        <w:tc>
          <w:tcPr>
            <w:tcW w:w="786" w:type="dxa"/>
          </w:tcPr>
          <w:p w:rsidR="00006177" w:rsidRDefault="00006177" w:rsidP="00EF317F">
            <w:r>
              <w:t>13.35</w:t>
            </w:r>
          </w:p>
        </w:tc>
        <w:tc>
          <w:tcPr>
            <w:tcW w:w="786" w:type="dxa"/>
          </w:tcPr>
          <w:p w:rsidR="00006177" w:rsidRDefault="00006177" w:rsidP="00EF317F">
            <w:r>
              <w:t>16.12</w:t>
            </w:r>
          </w:p>
        </w:tc>
        <w:tc>
          <w:tcPr>
            <w:tcW w:w="786" w:type="dxa"/>
          </w:tcPr>
          <w:p w:rsidR="00006177" w:rsidRDefault="00006177" w:rsidP="00EF317F">
            <w:r>
              <w:t>16.74</w:t>
            </w:r>
          </w:p>
        </w:tc>
        <w:tc>
          <w:tcPr>
            <w:tcW w:w="786" w:type="dxa"/>
          </w:tcPr>
          <w:p w:rsidR="00006177" w:rsidRDefault="00006177" w:rsidP="00EF317F">
            <w:r>
              <w:t>16.00</w:t>
            </w:r>
          </w:p>
        </w:tc>
        <w:tc>
          <w:tcPr>
            <w:tcW w:w="786" w:type="dxa"/>
          </w:tcPr>
          <w:p w:rsidR="00006177" w:rsidRDefault="00006177" w:rsidP="00EF317F">
            <w:r>
              <w:t>13.59</w:t>
            </w:r>
          </w:p>
        </w:tc>
        <w:tc>
          <w:tcPr>
            <w:tcW w:w="786" w:type="dxa"/>
          </w:tcPr>
          <w:p w:rsidR="00006177" w:rsidRDefault="00006177" w:rsidP="00EF317F">
            <w:r>
              <w:t>15.73</w:t>
            </w:r>
          </w:p>
        </w:tc>
        <w:tc>
          <w:tcPr>
            <w:tcW w:w="786" w:type="dxa"/>
          </w:tcPr>
          <w:p w:rsidR="00006177" w:rsidRDefault="00006177" w:rsidP="00EF317F">
            <w:r>
              <w:t>15.65</w:t>
            </w:r>
          </w:p>
        </w:tc>
        <w:tc>
          <w:tcPr>
            <w:tcW w:w="786" w:type="dxa"/>
          </w:tcPr>
          <w:p w:rsidR="00006177" w:rsidRDefault="00006177" w:rsidP="00EF317F">
            <w:r>
              <w:t>13.85</w:t>
            </w:r>
          </w:p>
        </w:tc>
        <w:tc>
          <w:tcPr>
            <w:tcW w:w="786" w:type="dxa"/>
          </w:tcPr>
          <w:p w:rsidR="00006177" w:rsidRDefault="00006177" w:rsidP="00EF317F">
            <w:r>
              <w:t>16.07</w:t>
            </w:r>
          </w:p>
        </w:tc>
        <w:tc>
          <w:tcPr>
            <w:tcW w:w="664" w:type="dxa"/>
          </w:tcPr>
          <w:p w:rsidR="00006177" w:rsidRDefault="00006177" w:rsidP="00EF317F">
            <w:r>
              <w:t>12.8</w:t>
            </w:r>
          </w:p>
        </w:tc>
        <w:tc>
          <w:tcPr>
            <w:tcW w:w="786" w:type="dxa"/>
          </w:tcPr>
          <w:p w:rsidR="00006177" w:rsidRDefault="00006177" w:rsidP="00EF317F">
            <w:r>
              <w:t>13.65</w:t>
            </w:r>
          </w:p>
        </w:tc>
        <w:tc>
          <w:tcPr>
            <w:tcW w:w="732" w:type="dxa"/>
          </w:tcPr>
          <w:p w:rsidR="00006177" w:rsidRDefault="00006177" w:rsidP="00EF317F">
            <w:r>
              <w:t>14.42</w:t>
            </w:r>
          </w:p>
        </w:tc>
      </w:tr>
    </w:tbl>
    <w:p w:rsidR="00006177" w:rsidRDefault="00006177" w:rsidP="00EF317F"/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9340"/>
      </w:tblGrid>
      <w:tr w:rsidR="00EF317F" w:rsidRPr="00941888" w:rsidTr="004A2410">
        <w:trPr>
          <w:trHeight w:hRule="exact" w:val="9704"/>
        </w:trPr>
        <w:tc>
          <w:tcPr>
            <w:tcW w:w="9340" w:type="dxa"/>
          </w:tcPr>
          <w:p w:rsidR="004A2410" w:rsidRPr="00EB135F" w:rsidRDefault="004A2410" w:rsidP="004A2410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</w:rPr>
            </w:pPr>
            <w:r w:rsidRPr="00EB135F">
              <w:rPr>
                <w:b/>
                <w:bCs/>
                <w:sz w:val="28"/>
                <w:szCs w:val="28"/>
                <w:u w:val="single"/>
              </w:rPr>
              <w:t>R- Code:</w:t>
            </w:r>
          </w:p>
          <w:p w:rsidR="004A2410" w:rsidRDefault="004A2410" w:rsidP="00A147DF">
            <w:pPr>
              <w:spacing w:after="160" w:line="259" w:lineRule="auto"/>
            </w:pPr>
          </w:p>
          <w:p w:rsidR="00EB135F" w:rsidRPr="00941888" w:rsidRDefault="004A2410" w:rsidP="00A147DF">
            <w:pPr>
              <w:spacing w:after="160" w:line="259" w:lineRule="auto"/>
            </w:pPr>
            <w:r w:rsidRPr="004A2410">
              <w:rPr>
                <w:noProof/>
                <w:lang w:bidi="ne-NP"/>
              </w:rPr>
              <w:drawing>
                <wp:inline distT="0" distB="0" distL="0" distR="0" wp14:anchorId="418EDBAA" wp14:editId="67DA2E54">
                  <wp:extent cx="5943600" cy="5480957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719" cy="548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17F" w:rsidRPr="00941888" w:rsidRDefault="00EF317F" w:rsidP="00EF317F">
      <w:pPr>
        <w:pStyle w:val="Normal-SpaceAbove"/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nal answer box table"/>
      </w:tblPr>
      <w:tblGrid>
        <w:gridCol w:w="9340"/>
      </w:tblGrid>
      <w:tr w:rsidR="00EF317F" w:rsidRPr="00941888" w:rsidTr="0083143C">
        <w:trPr>
          <w:trHeight w:hRule="exact" w:val="13061"/>
        </w:trPr>
        <w:tc>
          <w:tcPr>
            <w:tcW w:w="9350" w:type="dxa"/>
          </w:tcPr>
          <w:p w:rsidR="00EF317F" w:rsidRPr="00941888" w:rsidRDefault="0083143C" w:rsidP="00A147DF">
            <w:pPr>
              <w:spacing w:after="160" w:line="259" w:lineRule="auto"/>
            </w:pPr>
            <w:r>
              <w:rPr>
                <w:noProof/>
                <w:lang w:bidi="ne-NP"/>
              </w:rPr>
              <w:lastRenderedPageBreak/>
              <w:drawing>
                <wp:inline distT="0" distB="0" distL="0" distR="0">
                  <wp:extent cx="5943600" cy="79832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hoto_2021-06-20_12-56-26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8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17F" w:rsidRDefault="00EF317F" w:rsidP="00941888">
      <w:pPr>
        <w:pStyle w:val="Normal-Italic"/>
        <w:rPr>
          <w:b/>
          <w:bCs/>
        </w:rPr>
      </w:pPr>
    </w:p>
    <w:p w:rsidR="00EF317F" w:rsidRDefault="00EF317F">
      <w:pPr>
        <w:rPr>
          <w:b/>
          <w:bCs/>
          <w:i/>
        </w:rPr>
      </w:pPr>
      <w:r>
        <w:rPr>
          <w:b/>
          <w:bCs/>
        </w:rPr>
        <w:lastRenderedPageBreak/>
        <w:br w:type="page"/>
      </w:r>
    </w:p>
    <w:p w:rsidR="00EF317F" w:rsidRPr="00EF317F" w:rsidRDefault="00EF317F" w:rsidP="00941888">
      <w:pPr>
        <w:pStyle w:val="Normal-Italic"/>
        <w:rPr>
          <w:b/>
          <w:bCs/>
        </w:rPr>
      </w:pPr>
    </w:p>
    <w:sectPr w:rsidR="00EF317F" w:rsidRPr="00EF317F" w:rsidSect="00EF317F">
      <w:headerReference w:type="default" r:id="rId26"/>
      <w:pgSz w:w="12240" w:h="15840"/>
      <w:pgMar w:top="1620" w:right="1440" w:bottom="630" w:left="1440" w:header="720" w:footer="43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519" w:rsidRDefault="00C53519" w:rsidP="00387E78">
      <w:pPr>
        <w:spacing w:after="0" w:line="240" w:lineRule="auto"/>
      </w:pPr>
      <w:r>
        <w:separator/>
      </w:r>
    </w:p>
  </w:endnote>
  <w:endnote w:type="continuationSeparator" w:id="0">
    <w:p w:rsidR="00C53519" w:rsidRDefault="00C53519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519" w:rsidRDefault="00C53519" w:rsidP="00387E78">
      <w:pPr>
        <w:spacing w:after="0" w:line="240" w:lineRule="auto"/>
      </w:pPr>
      <w:r>
        <w:separator/>
      </w:r>
    </w:p>
  </w:footnote>
  <w:footnote w:type="continuationSeparator" w:id="0">
    <w:p w:rsidR="00C53519" w:rsidRDefault="00C53519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7DF" w:rsidRDefault="00C53519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placeholder>
          <w:docPart w:val="7F0DDE233DB04CCFA639E0140F067765"/>
        </w:placeholder>
        <w:temporary/>
        <w:showingPlcHdr/>
        <w15:appearance w15:val="hidden"/>
      </w:sdtPr>
      <w:sdtEndPr/>
      <w:sdtContent>
        <w:r w:rsidR="00A147DF" w:rsidRPr="00F87D3C">
          <w:rPr>
            <w:rFonts w:ascii="Segoe UI" w:hAnsi="Segoe UI" w:cs="Segoe UI"/>
          </w:rPr>
          <w:t>Name:</w:t>
        </w:r>
      </w:sdtContent>
    </w:sdt>
    <w:r w:rsidR="00A147DF">
      <w:t>Bimal Parajuli (20BDS0405)</w:t>
    </w:r>
    <w:r w:rsidR="00A147DF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placeholder>
          <w:docPart w:val="C2191205D66F4479AC2A083436543FF9"/>
        </w:placeholder>
        <w:temporary/>
        <w:showingPlcHdr/>
        <w15:appearance w15:val="hidden"/>
      </w:sdtPr>
      <w:sdtEndPr/>
      <w:sdtContent>
        <w:r w:rsidR="00A147DF" w:rsidRPr="00F87D3C">
          <w:rPr>
            <w:rFonts w:ascii="Segoe UI" w:hAnsi="Segoe UI" w:cs="Segoe UI"/>
          </w:rPr>
          <w:t>Date</w:t>
        </w:r>
        <w:proofErr w:type="gramStart"/>
        <w:r w:rsidR="00A147DF" w:rsidRPr="00F87D3C">
          <w:rPr>
            <w:rFonts w:ascii="Segoe UI" w:hAnsi="Segoe UI" w:cs="Segoe UI"/>
          </w:rPr>
          <w:t>:</w:t>
        </w:r>
        <w:proofErr w:type="gramEnd"/>
      </w:sdtContent>
    </w:sdt>
    <w:r w:rsidR="00A147DF">
      <w:t>18/06/2021</w:t>
    </w:r>
    <w:r w:rsidR="00A147DF" w:rsidRPr="00F87D3C">
      <w:rPr>
        <w:rFonts w:ascii="Segoe UI" w:hAnsi="Segoe UI" w:cs="Segoe UI"/>
      </w:rPr>
      <w:tab/>
    </w:r>
    <w:r w:rsidR="00622B5B">
      <w:rPr>
        <w:rFonts w:ascii="Segoe UI" w:hAnsi="Segoe UI" w:cs="Segoe UI"/>
      </w:rPr>
      <w:t>Correlation and Regression</w:t>
    </w:r>
  </w:p>
  <w:p w:rsidR="00622B5B" w:rsidRDefault="00622B5B">
    <w:pPr>
      <w:pStyle w:val="Header"/>
    </w:pPr>
  </w:p>
  <w:p w:rsidR="00A147DF" w:rsidRPr="00F87D3C" w:rsidRDefault="00A147DF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6349A"/>
    <w:multiLevelType w:val="hybridMultilevel"/>
    <w:tmpl w:val="8548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CF"/>
    <w:rsid w:val="00006177"/>
    <w:rsid w:val="001C7A83"/>
    <w:rsid w:val="00256B7E"/>
    <w:rsid w:val="0026702D"/>
    <w:rsid w:val="00387E78"/>
    <w:rsid w:val="00405C72"/>
    <w:rsid w:val="004570D7"/>
    <w:rsid w:val="00464B18"/>
    <w:rsid w:val="004A0D72"/>
    <w:rsid w:val="004A2410"/>
    <w:rsid w:val="004D7445"/>
    <w:rsid w:val="005C42BB"/>
    <w:rsid w:val="005D47DD"/>
    <w:rsid w:val="00622B5B"/>
    <w:rsid w:val="006C6699"/>
    <w:rsid w:val="0083143C"/>
    <w:rsid w:val="00853944"/>
    <w:rsid w:val="008568DE"/>
    <w:rsid w:val="00873ACF"/>
    <w:rsid w:val="008D1372"/>
    <w:rsid w:val="00931490"/>
    <w:rsid w:val="00941888"/>
    <w:rsid w:val="009B0094"/>
    <w:rsid w:val="00A147DF"/>
    <w:rsid w:val="00A473E4"/>
    <w:rsid w:val="00A57A74"/>
    <w:rsid w:val="00A835B2"/>
    <w:rsid w:val="00AD3960"/>
    <w:rsid w:val="00B01A6E"/>
    <w:rsid w:val="00C33D26"/>
    <w:rsid w:val="00C53519"/>
    <w:rsid w:val="00C82B6F"/>
    <w:rsid w:val="00D049FC"/>
    <w:rsid w:val="00D96F48"/>
    <w:rsid w:val="00E600D0"/>
    <w:rsid w:val="00EB135F"/>
    <w:rsid w:val="00EF317F"/>
    <w:rsid w:val="00F51E35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EA24D"/>
  <w15:chartTrackingRefBased/>
  <w15:docId w15:val="{D0D71FB0-091F-4FD2-8B46-25044D3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73ACF"/>
  </w:style>
  <w:style w:type="character" w:customStyle="1" w:styleId="Heading2Char">
    <w:name w:val="Heading 2 Char"/>
    <w:basedOn w:val="DefaultParagraphFont"/>
    <w:link w:val="Heading2"/>
    <w:uiPriority w:val="9"/>
    <w:semiHidden/>
    <w:rsid w:val="00A14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1C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mal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191205D66F4479AC2A083436543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08A0E-E2B8-4BA6-B7B9-F075BA31A10C}"/>
      </w:docPartPr>
      <w:docPartBody>
        <w:p w:rsidR="00BA4A24" w:rsidRDefault="004279E8" w:rsidP="004279E8">
          <w:pPr>
            <w:pStyle w:val="C2191205D66F4479AC2A083436543FF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F0DDE233DB04CCFA639E0140F06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06F46-93F0-4966-A553-FD6A2CBE85BB}"/>
      </w:docPartPr>
      <w:docPartBody>
        <w:p w:rsidR="00BA4A24" w:rsidRDefault="004279E8" w:rsidP="004279E8">
          <w:pPr>
            <w:pStyle w:val="7F0DDE233DB04CCFA639E0140F06776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E8"/>
    <w:rsid w:val="004279E8"/>
    <w:rsid w:val="00B12ADC"/>
    <w:rsid w:val="00B13711"/>
    <w:rsid w:val="00BA4A24"/>
    <w:rsid w:val="00E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42DA6CB707400EAFE6707A9702AC04">
    <w:name w:val="7442DA6CB707400EAFE6707A9702AC04"/>
  </w:style>
  <w:style w:type="character" w:styleId="Strong">
    <w:name w:val="Strong"/>
    <w:basedOn w:val="DefaultParagraphFont"/>
    <w:uiPriority w:val="2"/>
    <w:qFormat/>
    <w:rsid w:val="004279E8"/>
    <w:rPr>
      <w:b/>
      <w:bCs/>
    </w:rPr>
  </w:style>
  <w:style w:type="paragraph" w:customStyle="1" w:styleId="36C86D9084D74192B4412589C2CA560F">
    <w:name w:val="36C86D9084D74192B4412589C2CA560F"/>
  </w:style>
  <w:style w:type="paragraph" w:customStyle="1" w:styleId="9A949D6FF4384536A78DE2A6BA7330F2">
    <w:name w:val="9A949D6FF4384536A78DE2A6BA7330F2"/>
  </w:style>
  <w:style w:type="character" w:styleId="IntenseEmphasis">
    <w:name w:val="Intense Emphasis"/>
    <w:basedOn w:val="DefaultParagraphFont"/>
    <w:uiPriority w:val="3"/>
    <w:qFormat/>
    <w:rsid w:val="004279E8"/>
    <w:rPr>
      <w:b/>
      <w:iCs/>
      <w:color w:val="auto"/>
      <w:sz w:val="28"/>
    </w:rPr>
  </w:style>
  <w:style w:type="paragraph" w:customStyle="1" w:styleId="64504D1E70BB43069DFE6F91D2F6D669">
    <w:name w:val="64504D1E70BB43069DFE6F91D2F6D669"/>
  </w:style>
  <w:style w:type="paragraph" w:customStyle="1" w:styleId="2C85F65F5CCE4E99A1E9A3968BD5A303">
    <w:name w:val="2C85F65F5CCE4E99A1E9A3968BD5A303"/>
  </w:style>
  <w:style w:type="paragraph" w:customStyle="1" w:styleId="E9FFAA8AC28046E78A043764C2AA3F74">
    <w:name w:val="E9FFAA8AC28046E78A043764C2AA3F74"/>
  </w:style>
  <w:style w:type="paragraph" w:customStyle="1" w:styleId="49F102E0080A40CB9B45BBCB6DE42FCF">
    <w:name w:val="49F102E0080A40CB9B45BBCB6DE42FCF"/>
  </w:style>
  <w:style w:type="paragraph" w:customStyle="1" w:styleId="C2191205D66F4479AC2A083436543FF9">
    <w:name w:val="C2191205D66F4479AC2A083436543FF9"/>
    <w:rsid w:val="004279E8"/>
  </w:style>
  <w:style w:type="paragraph" w:customStyle="1" w:styleId="7F0DDE233DB04CCFA639E0140F067765">
    <w:name w:val="7F0DDE233DB04CCFA639E0140F067765"/>
    <w:rsid w:val="004279E8"/>
  </w:style>
  <w:style w:type="paragraph" w:customStyle="1" w:styleId="C3507F6D58B54C808283840DA3AB20DA">
    <w:name w:val="C3507F6D58B54C808283840DA3AB20DA"/>
    <w:rsid w:val="004279E8"/>
  </w:style>
  <w:style w:type="paragraph" w:customStyle="1" w:styleId="38C514342DD74ECB97B8CD46998EC060">
    <w:name w:val="38C514342DD74ECB97B8CD46998EC060"/>
    <w:rsid w:val="004279E8"/>
  </w:style>
  <w:style w:type="paragraph" w:customStyle="1" w:styleId="75BE3439A31F478A92854166024A8925">
    <w:name w:val="75BE3439A31F478A92854166024A8925"/>
    <w:rsid w:val="004279E8"/>
  </w:style>
  <w:style w:type="paragraph" w:customStyle="1" w:styleId="1C6E7FD4738644B9A6F1F70B9E751EC2">
    <w:name w:val="1C6E7FD4738644B9A6F1F70B9E751EC2"/>
    <w:rsid w:val="004279E8"/>
  </w:style>
  <w:style w:type="paragraph" w:customStyle="1" w:styleId="CC566CD727304A7CBBC5DBB3F430F3FB">
    <w:name w:val="CC566CD727304A7CBBC5DBB3F430F3FB"/>
    <w:rsid w:val="004279E8"/>
  </w:style>
  <w:style w:type="paragraph" w:customStyle="1" w:styleId="EE5B9FDC69A64529BB63894B95FC00F4">
    <w:name w:val="EE5B9FDC69A64529BB63894B95FC00F4"/>
    <w:rsid w:val="004279E8"/>
  </w:style>
  <w:style w:type="paragraph" w:customStyle="1" w:styleId="209F936A62594ADF9BD0D88837D4BEF0">
    <w:name w:val="209F936A62594ADF9BD0D88837D4BEF0"/>
    <w:rsid w:val="004279E8"/>
  </w:style>
  <w:style w:type="paragraph" w:customStyle="1" w:styleId="E77879157C2B4971AE31B342B397C2AB">
    <w:name w:val="E77879157C2B4971AE31B342B397C2AB"/>
    <w:rsid w:val="004279E8"/>
  </w:style>
  <w:style w:type="paragraph" w:customStyle="1" w:styleId="CBF5189D2D6842608711C45A67FD7951">
    <w:name w:val="CBF5189D2D6842608711C45A67FD7951"/>
    <w:rsid w:val="004279E8"/>
  </w:style>
  <w:style w:type="paragraph" w:customStyle="1" w:styleId="E6F2A5D1762F4D96BD02B1BE46206666">
    <w:name w:val="E6F2A5D1762F4D96BD02B1BE46206666"/>
    <w:rsid w:val="004279E8"/>
  </w:style>
  <w:style w:type="paragraph" w:customStyle="1" w:styleId="5CBB9254ABA046F086E9E5092900DEEB">
    <w:name w:val="5CBB9254ABA046F086E9E5092900DEEB"/>
    <w:rsid w:val="004279E8"/>
  </w:style>
  <w:style w:type="paragraph" w:customStyle="1" w:styleId="C150689A76D74DF78ED7244F3008F4E9">
    <w:name w:val="C150689A76D74DF78ED7244F3008F4E9"/>
    <w:rsid w:val="004279E8"/>
  </w:style>
  <w:style w:type="paragraph" w:customStyle="1" w:styleId="DED0E5F360DE4941A590FBB2D0DE1E09">
    <w:name w:val="DED0E5F360DE4941A590FBB2D0DE1E09"/>
    <w:rsid w:val="004279E8"/>
  </w:style>
  <w:style w:type="paragraph" w:customStyle="1" w:styleId="97C9A9B856DB45049F62F36EFFB9B2EF">
    <w:name w:val="97C9A9B856DB45049F62F36EFFB9B2EF"/>
    <w:rsid w:val="004279E8"/>
  </w:style>
  <w:style w:type="paragraph" w:customStyle="1" w:styleId="93C3F52AEBB043EA952491ABF4F5703D">
    <w:name w:val="93C3F52AEBB043EA952491ABF4F5703D"/>
    <w:rsid w:val="004279E8"/>
  </w:style>
  <w:style w:type="paragraph" w:customStyle="1" w:styleId="471EE6E9D88A4EBAB9E4FB5FD1835691">
    <w:name w:val="471EE6E9D88A4EBAB9E4FB5FD1835691"/>
    <w:rsid w:val="004279E8"/>
  </w:style>
  <w:style w:type="paragraph" w:customStyle="1" w:styleId="A7C3571A6E4B464290AE0F8402EB28B0">
    <w:name w:val="A7C3571A6E4B464290AE0F8402EB28B0"/>
    <w:rsid w:val="004279E8"/>
  </w:style>
  <w:style w:type="paragraph" w:customStyle="1" w:styleId="2E9D97D361774424BC436BCFDD8F2A34">
    <w:name w:val="2E9D97D361774424BC436BCFDD8F2A34"/>
    <w:rsid w:val="004279E8"/>
  </w:style>
  <w:style w:type="paragraph" w:customStyle="1" w:styleId="4898B2F8B6A546A797D5EFD0CD9E5F57">
    <w:name w:val="4898B2F8B6A546A797D5EFD0CD9E5F57"/>
    <w:rsid w:val="004279E8"/>
  </w:style>
  <w:style w:type="paragraph" w:customStyle="1" w:styleId="B83789D4A69C4F899946B1A873AF61B5">
    <w:name w:val="B83789D4A69C4F899946B1A873AF61B5"/>
    <w:rsid w:val="004279E8"/>
  </w:style>
  <w:style w:type="paragraph" w:customStyle="1" w:styleId="29762FE59BA34A35B6AB802BD2ED8D5F">
    <w:name w:val="29762FE59BA34A35B6AB802BD2ED8D5F"/>
    <w:rsid w:val="004279E8"/>
  </w:style>
  <w:style w:type="paragraph" w:customStyle="1" w:styleId="5E5F76AF55A74EC5875A9AEF525A0385">
    <w:name w:val="5E5F76AF55A74EC5875A9AEF525A0385"/>
    <w:rsid w:val="004279E8"/>
  </w:style>
  <w:style w:type="paragraph" w:customStyle="1" w:styleId="1D154A660AAE443A9C690547F9F2C899">
    <w:name w:val="1D154A660AAE443A9C690547F9F2C899"/>
    <w:rsid w:val="004279E8"/>
  </w:style>
  <w:style w:type="paragraph" w:customStyle="1" w:styleId="AC57D0B8F1C94DD69413DB4DD63E7367">
    <w:name w:val="AC57D0B8F1C94DD69413DB4DD63E7367"/>
    <w:rsid w:val="004279E8"/>
  </w:style>
  <w:style w:type="paragraph" w:customStyle="1" w:styleId="8ED93DD6BC2E45CA839973B413CF8252">
    <w:name w:val="8ED93DD6BC2E45CA839973B413CF8252"/>
    <w:rsid w:val="004279E8"/>
  </w:style>
  <w:style w:type="paragraph" w:customStyle="1" w:styleId="DA0C08908DBF46D384964FE024244598">
    <w:name w:val="DA0C08908DBF46D384964FE024244598"/>
    <w:rsid w:val="00427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2021-06-18T00:00:00</PublishDate>
  <Abstract/>
  <CompanyAddress>20BDS0405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week.dotx</Template>
  <TotalTime>218</TotalTime>
  <Pages>13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Correlation and Regression</vt:lpstr>
    </vt:vector>
  </TitlesOfParts>
  <Company>Bimal parajuli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and Regression</dc:title>
  <dc:subject>Experiment-2</dc:subject>
  <dc:creator>bimal parajuli</dc:creator>
  <cp:keywords/>
  <dc:description/>
  <cp:lastModifiedBy>BIMAL PARAJULI</cp:lastModifiedBy>
  <cp:revision>17</cp:revision>
  <cp:lastPrinted>2021-06-20T07:55:00Z</cp:lastPrinted>
  <dcterms:created xsi:type="dcterms:W3CDTF">2021-06-18T18:36:00Z</dcterms:created>
  <dcterms:modified xsi:type="dcterms:W3CDTF">2021-06-28T14:17:00Z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